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4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1704"/>
        <w:gridCol w:w="8790"/>
      </w:tblGrid>
      <w:tr w:rsidR="000A5BB1" w:rsidRPr="00F95ACA" w14:paraId="6F76AF5A" w14:textId="77777777" w:rsidTr="001C3AEB">
        <w:trPr>
          <w:trHeight w:val="105"/>
        </w:trPr>
        <w:tc>
          <w:tcPr>
            <w:tcW w:w="1704" w:type="dxa"/>
          </w:tcPr>
          <w:p w14:paraId="2C14B955" w14:textId="77777777" w:rsidR="000A5BB1" w:rsidRPr="00F95ACA" w:rsidRDefault="000A5BB1">
            <w:pPr>
              <w:spacing w:line="240" w:lineRule="auto"/>
              <w:rPr>
                <w:rFonts w:ascii="Franklin Gothic Book" w:hAnsi="Franklin Gothic Book" w:cstheme="minorHAnsi"/>
                <w:sz w:val="22"/>
              </w:rPr>
            </w:pPr>
          </w:p>
        </w:tc>
        <w:tc>
          <w:tcPr>
            <w:tcW w:w="8790" w:type="dxa"/>
            <w:tcMar>
              <w:bottom w:w="576" w:type="dxa"/>
            </w:tcMar>
          </w:tcPr>
          <w:p w14:paraId="7569075A" w14:textId="77777777" w:rsidR="000A5BB1" w:rsidRPr="00F95ACA" w:rsidRDefault="00C26AE0" w:rsidP="00B34BAF">
            <w:pPr>
              <w:pStyle w:val="Name"/>
              <w:rPr>
                <w:rFonts w:ascii="Franklin Gothic Book" w:hAnsi="Franklin Gothic Book" w:cstheme="minorHAnsi"/>
                <w:sz w:val="22"/>
                <w:szCs w:val="18"/>
              </w:rPr>
            </w:pPr>
            <w:sdt>
              <w:sdtPr>
                <w:rPr>
                  <w:rFonts w:ascii="Franklin Gothic Book" w:hAnsi="Franklin Gothic Book" w:cstheme="minorHAnsi"/>
                  <w:b/>
                  <w:sz w:val="96"/>
                  <w:szCs w:val="18"/>
                </w:rPr>
                <w:alias w:val="Your Name"/>
                <w:tag w:val=""/>
                <w:id w:val="1197042864"/>
                <w:placeholder>
                  <w:docPart w:val="0A12FB1B30D042828CA9A6D6DA02186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EF3CFD" w:rsidRPr="00F95ACA">
                  <w:rPr>
                    <w:rFonts w:ascii="Franklin Gothic Book" w:hAnsi="Franklin Gothic Book" w:cstheme="minorHAnsi"/>
                    <w:b/>
                    <w:sz w:val="96"/>
                    <w:szCs w:val="18"/>
                    <w:lang w:val="en-CA"/>
                  </w:rPr>
                  <w:t>Tiffany Lui</w:t>
                </w:r>
              </w:sdtContent>
            </w:sdt>
          </w:p>
          <w:p w14:paraId="60B33E6A" w14:textId="6928966B" w:rsidR="00771A1B" w:rsidRDefault="00602C36" w:rsidP="00915835">
            <w:pPr>
              <w:pStyle w:val="NoSpacing"/>
              <w:rPr>
                <w:rFonts w:ascii="Franklin Gothic Book" w:hAnsi="Franklin Gothic Book" w:cstheme="minorHAnsi"/>
                <w:sz w:val="24"/>
              </w:rPr>
            </w:pPr>
            <w:r w:rsidRPr="00F95ACA">
              <w:rPr>
                <w:rFonts w:ascii="Franklin Gothic Book" w:hAnsi="Franklin Gothic Book" w:cstheme="minorHAnsi"/>
                <w:noProof/>
                <w:sz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9CE262" wp14:editId="2AC05BC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171450</wp:posOffset>
                      </wp:positionV>
                      <wp:extent cx="4210685" cy="0"/>
                      <wp:effectExtent l="0" t="0" r="31115" b="254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06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5pt" to="331.55pt,1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" strokecolor="#7c9e0e [3204]" strokeweight=".5pt">
                      <v:stroke joinstyle="miter"/>
                    </v:line>
                  </w:pict>
                </mc:Fallback>
              </mc:AlternateContent>
            </w:r>
            <w:r w:rsidR="001456F5">
              <w:rPr>
                <w:rFonts w:ascii="Franklin Gothic Book" w:hAnsi="Franklin Gothic Book" w:cstheme="minorHAnsi"/>
                <w:sz w:val="24"/>
              </w:rPr>
              <w:t>4</w:t>
            </w:r>
            <w:r w:rsidR="002C31FF">
              <w:rPr>
                <w:rFonts w:ascii="Franklin Gothic Book" w:hAnsi="Franklin Gothic Book" w:cstheme="minorHAnsi"/>
                <w:sz w:val="24"/>
              </w:rPr>
              <w:t>A</w:t>
            </w:r>
            <w:r w:rsidR="00A43558" w:rsidRPr="00F95ACA">
              <w:rPr>
                <w:rFonts w:ascii="Franklin Gothic Book" w:hAnsi="Franklin Gothic Book" w:cstheme="minorHAnsi"/>
                <w:sz w:val="24"/>
              </w:rPr>
              <w:t xml:space="preserve"> Computer Engineering</w:t>
            </w:r>
            <w:r w:rsidR="00771A1B">
              <w:rPr>
                <w:rFonts w:ascii="Franklin Gothic Book" w:hAnsi="Franklin Gothic Book" w:cstheme="minorHAnsi"/>
                <w:sz w:val="24"/>
              </w:rPr>
              <w:t xml:space="preserve"> – </w:t>
            </w:r>
            <w:r w:rsidR="002C31FF">
              <w:rPr>
                <w:rFonts w:ascii="Franklin Gothic Book" w:hAnsi="Franklin Gothic Book" w:cstheme="minorHAnsi"/>
                <w:sz w:val="24"/>
              </w:rPr>
              <w:t>Android</w:t>
            </w:r>
            <w:r w:rsidR="00771A1B">
              <w:rPr>
                <w:rFonts w:ascii="Franklin Gothic Book" w:hAnsi="Franklin Gothic Book" w:cstheme="minorHAnsi"/>
                <w:sz w:val="24"/>
              </w:rPr>
              <w:t xml:space="preserve"> Developer</w:t>
            </w:r>
            <w:r w:rsidR="00C91375">
              <w:rPr>
                <w:rFonts w:ascii="Franklin Gothic Book" w:hAnsi="Franklin Gothic Book" w:cstheme="minorHAnsi"/>
                <w:sz w:val="24"/>
              </w:rPr>
              <w:t>/ Enthusiast</w:t>
            </w:r>
          </w:p>
          <w:p w14:paraId="69C4AA2A" w14:textId="50B24D9A" w:rsidR="000A5BB1" w:rsidRPr="003A7233" w:rsidRDefault="00915835" w:rsidP="00902795">
            <w:pPr>
              <w:pStyle w:val="NoSpacing"/>
              <w:rPr>
                <w:rFonts w:ascii="Franklin Gothic Book" w:hAnsi="Franklin Gothic Book" w:cstheme="minorHAnsi"/>
                <w:sz w:val="22"/>
                <w:vertAlign w:val="subscript"/>
              </w:rPr>
            </w:pPr>
            <w:r>
              <w:rPr>
                <w:rFonts w:ascii="Franklin Gothic Book" w:hAnsi="Franklin Gothic Book" w:cstheme="minorHAnsi"/>
                <w:sz w:val="24"/>
              </w:rPr>
              <w:t>tiffanylui.github.io</w:t>
            </w:r>
            <w:r w:rsidR="00771A1B">
              <w:rPr>
                <w:rFonts w:ascii="Franklin Gothic Book" w:hAnsi="Franklin Gothic Book" w:cstheme="minorHAnsi"/>
                <w:sz w:val="24"/>
              </w:rPr>
              <w:t xml:space="preserve"> | tiffany.lui</w:t>
            </w:r>
            <w:r w:rsidR="002B5A11">
              <w:rPr>
                <w:rFonts w:ascii="Franklin Gothic Book" w:hAnsi="Franklin Gothic Book" w:cstheme="minorHAnsi"/>
                <w:sz w:val="24"/>
              </w:rPr>
              <w:t>621</w:t>
            </w:r>
            <w:r w:rsidR="00771A1B">
              <w:rPr>
                <w:rFonts w:ascii="Franklin Gothic Book" w:hAnsi="Franklin Gothic Book" w:cstheme="minorHAnsi"/>
                <w:sz w:val="24"/>
              </w:rPr>
              <w:t>@</w:t>
            </w:r>
            <w:r w:rsidR="002B5A11">
              <w:rPr>
                <w:rFonts w:ascii="Franklin Gothic Book" w:hAnsi="Franklin Gothic Book" w:cstheme="minorHAnsi"/>
                <w:sz w:val="24"/>
              </w:rPr>
              <w:t>gmail</w:t>
            </w:r>
            <w:r w:rsidR="00771A1B">
              <w:rPr>
                <w:rFonts w:ascii="Franklin Gothic Book" w:hAnsi="Franklin Gothic Book" w:cstheme="minorHAnsi"/>
                <w:sz w:val="24"/>
              </w:rPr>
              <w:t>.com | t4lui@uwaterloo.ca</w:t>
            </w:r>
          </w:p>
        </w:tc>
      </w:tr>
      <w:tr w:rsidR="001C3AEB" w:rsidRPr="00F95ACA" w14:paraId="04F00139" w14:textId="77777777" w:rsidTr="001C3AEB">
        <w:trPr>
          <w:trHeight w:val="567"/>
        </w:trPr>
        <w:tc>
          <w:tcPr>
            <w:tcW w:w="1704" w:type="dxa"/>
          </w:tcPr>
          <w:p w14:paraId="297FBC71" w14:textId="066BA18E" w:rsidR="001C3AEB" w:rsidRPr="00F95ACA" w:rsidRDefault="001C3AEB" w:rsidP="00AB2675">
            <w:pPr>
              <w:pStyle w:val="Heading1"/>
              <w:rPr>
                <w:rFonts w:ascii="Franklin Gothic Book" w:hAnsi="Franklin Gothic Book" w:cstheme="minorHAnsi"/>
                <w:sz w:val="22"/>
              </w:rPr>
            </w:pPr>
            <w:r>
              <w:rPr>
                <w:rFonts w:ascii="Franklin Gothic Book" w:hAnsi="Franklin Gothic Book" w:cstheme="minorHAnsi"/>
                <w:sz w:val="22"/>
              </w:rPr>
              <w:t>WORK EXPERIENCE</w:t>
            </w:r>
          </w:p>
        </w:tc>
        <w:tc>
          <w:tcPr>
            <w:tcW w:w="8790" w:type="dxa"/>
          </w:tcPr>
          <w:p w14:paraId="45CC4AF9" w14:textId="70BC56A3" w:rsidR="001C3AEB" w:rsidRPr="00F16FCC" w:rsidRDefault="001C3AEB" w:rsidP="001C3AEB">
            <w:pPr>
              <w:spacing w:after="0" w:line="240" w:lineRule="auto"/>
              <w:jc w:val="both"/>
              <w:rPr>
                <w:rFonts w:ascii="Franklin Gothic Book" w:hAnsi="Franklin Gothic Book" w:cstheme="minorHAnsi"/>
                <w:color w:val="auto"/>
                <w:sz w:val="22"/>
              </w:rPr>
            </w:pPr>
            <w:r>
              <w:rPr>
                <w:rFonts w:ascii="Franklin Gothic Book" w:hAnsi="Franklin Gothic Book" w:cstheme="minorHAnsi"/>
                <w:b/>
                <w:color w:val="auto"/>
                <w:sz w:val="22"/>
              </w:rPr>
              <w:t xml:space="preserve">Android Developer @ </w:t>
            </w:r>
            <w:r>
              <w:rPr>
                <w:rFonts w:ascii="Franklin Gothic Book" w:hAnsi="Franklin Gothic Book" w:cstheme="minorHAnsi"/>
                <w:color w:val="auto"/>
                <w:sz w:val="22"/>
              </w:rPr>
              <w:t xml:space="preserve">VarageSale </w:t>
            </w:r>
            <w:r w:rsidR="00C80852">
              <w:rPr>
                <w:rFonts w:ascii="Franklin Gothic Book" w:hAnsi="Franklin Gothic Book" w:cstheme="minorHAnsi"/>
                <w:color w:val="auto"/>
                <w:sz w:val="22"/>
              </w:rPr>
              <w:t xml:space="preserve">                         </w:t>
            </w:r>
            <w:bookmarkStart w:id="0" w:name="_GoBack"/>
            <w:bookmarkEnd w:id="0"/>
            <w:r w:rsidR="002F2F4A">
              <w:rPr>
                <w:rFonts w:ascii="Franklin Gothic Book" w:hAnsi="Franklin Gothic Book" w:cstheme="minorHAnsi"/>
                <w:color w:val="auto"/>
                <w:sz w:val="22"/>
              </w:rPr>
              <w:t>August – December</w:t>
            </w:r>
            <w:r w:rsidR="00C80852">
              <w:rPr>
                <w:rFonts w:ascii="Franklin Gothic Book" w:hAnsi="Franklin Gothic Book" w:cstheme="minorHAnsi"/>
                <w:color w:val="auto"/>
                <w:sz w:val="22"/>
              </w:rPr>
              <w:t xml:space="preserve"> &amp;</w:t>
            </w:r>
            <w:r w:rsidR="00F04644">
              <w:rPr>
                <w:rFonts w:ascii="Franklin Gothic Book" w:hAnsi="Franklin Gothic Book" w:cstheme="minorHAnsi"/>
                <w:color w:val="auto"/>
                <w:sz w:val="22"/>
              </w:rPr>
              <w:t xml:space="preserve"> </w:t>
            </w:r>
            <w:r w:rsidR="00F04644">
              <w:rPr>
                <w:rFonts w:ascii="Franklin Gothic Book" w:hAnsi="Franklin Gothic Book" w:cstheme="minorHAnsi"/>
                <w:color w:val="auto"/>
                <w:sz w:val="22"/>
              </w:rPr>
              <w:t>January – April</w:t>
            </w:r>
            <w:r w:rsidR="002F2F4A">
              <w:rPr>
                <w:rFonts w:ascii="Franklin Gothic Book" w:hAnsi="Franklin Gothic Book" w:cstheme="minorHAnsi"/>
                <w:color w:val="auto"/>
                <w:sz w:val="22"/>
              </w:rPr>
              <w:t xml:space="preserve"> 2016</w:t>
            </w:r>
          </w:p>
          <w:p w14:paraId="49650CE5" w14:textId="680AFA22" w:rsidR="001C3AEB" w:rsidRDefault="001C3AEB" w:rsidP="0014044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Franklin Gothic Book" w:hAnsi="Franklin Gothic Book" w:cstheme="minorHAnsi"/>
              </w:rPr>
            </w:pPr>
            <w:r>
              <w:rPr>
                <w:rFonts w:ascii="Franklin Gothic Book" w:hAnsi="Franklin Gothic Book" w:cstheme="minorHAnsi"/>
              </w:rPr>
              <w:t>Contributed to the VarageSale Android application currently in the Play</w:t>
            </w:r>
            <w:r w:rsidR="0096170C">
              <w:rPr>
                <w:rFonts w:ascii="Franklin Gothic Book" w:hAnsi="Franklin Gothic Book" w:cstheme="minorHAnsi"/>
              </w:rPr>
              <w:t xml:space="preserve"> S</w:t>
            </w:r>
            <w:r>
              <w:rPr>
                <w:rFonts w:ascii="Franklin Gothic Book" w:hAnsi="Franklin Gothic Book" w:cstheme="minorHAnsi"/>
              </w:rPr>
              <w:t>tore</w:t>
            </w:r>
          </w:p>
          <w:p w14:paraId="23300CF8" w14:textId="44A5CDC2" w:rsidR="00CF00CD" w:rsidRDefault="001C3AEB" w:rsidP="00CF00C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Franklin Gothic Book" w:hAnsi="Franklin Gothic Book" w:cstheme="minorHAnsi"/>
              </w:rPr>
            </w:pPr>
            <w:r w:rsidRPr="00CF00CD">
              <w:rPr>
                <w:rFonts w:ascii="Franklin Gothic Book" w:hAnsi="Franklin Gothic Book" w:cstheme="minorHAnsi"/>
              </w:rPr>
              <w:t>Refactored entire flow of posting a</w:t>
            </w:r>
            <w:r w:rsidR="00D6582F">
              <w:rPr>
                <w:rFonts w:ascii="Franklin Gothic Book" w:hAnsi="Franklin Gothic Book" w:cstheme="minorHAnsi"/>
              </w:rPr>
              <w:t>n item to VarageSale communities</w:t>
            </w:r>
          </w:p>
          <w:p w14:paraId="551F87D2" w14:textId="33E786BF" w:rsidR="001456F5" w:rsidRPr="00D6582F" w:rsidRDefault="001456F5" w:rsidP="00CF00C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Franklin Gothic Book" w:hAnsi="Franklin Gothic Book" w:cstheme="minorHAnsi"/>
              </w:rPr>
            </w:pPr>
            <w:r>
              <w:rPr>
                <w:rFonts w:ascii="Franklin Gothic Book" w:hAnsi="Franklin Gothic Book" w:cstheme="minorHAnsi"/>
              </w:rPr>
              <w:t>Lead development of</w:t>
            </w:r>
            <w:r w:rsidR="00571FF9">
              <w:rPr>
                <w:rFonts w:ascii="Franklin Gothic Book" w:hAnsi="Franklin Gothic Book" w:cstheme="minorHAnsi"/>
              </w:rPr>
              <w:t xml:space="preserve"> many</w:t>
            </w:r>
            <w:r>
              <w:rPr>
                <w:rFonts w:ascii="Franklin Gothic Book" w:hAnsi="Franklin Gothic Book" w:cstheme="minorHAnsi"/>
              </w:rPr>
              <w:t xml:space="preserve"> Android focused features</w:t>
            </w:r>
          </w:p>
          <w:p w14:paraId="44AC903F" w14:textId="4DAE2566" w:rsidR="001C3AEB" w:rsidRDefault="001C3AEB" w:rsidP="0014044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Franklin Gothic Book" w:hAnsi="Franklin Gothic Book" w:cstheme="minorHAnsi"/>
              </w:rPr>
            </w:pPr>
            <w:r>
              <w:rPr>
                <w:rFonts w:ascii="Franklin Gothic Book" w:hAnsi="Franklin Gothic Book" w:cstheme="minorHAnsi"/>
              </w:rPr>
              <w:t xml:space="preserve">Actively collaborated with designers to </w:t>
            </w:r>
            <w:r w:rsidR="0014044E">
              <w:rPr>
                <w:rFonts w:ascii="Franklin Gothic Book" w:hAnsi="Franklin Gothic Book" w:cstheme="minorHAnsi"/>
              </w:rPr>
              <w:t>discuss UI for better UX</w:t>
            </w:r>
          </w:p>
          <w:p w14:paraId="54292FC4" w14:textId="77777777" w:rsidR="00571FF9" w:rsidRDefault="001C3AEB" w:rsidP="0014044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Franklin Gothic Book" w:hAnsi="Franklin Gothic Book" w:cstheme="minorHAnsi"/>
              </w:rPr>
            </w:pPr>
            <w:r>
              <w:rPr>
                <w:rFonts w:ascii="Franklin Gothic Book" w:hAnsi="Franklin Gothic Book" w:cstheme="minorHAnsi"/>
              </w:rPr>
              <w:t>Was a member of feature team that focused on activating users</w:t>
            </w:r>
          </w:p>
          <w:p w14:paraId="2B269FAC" w14:textId="4817EA99" w:rsidR="001C3AEB" w:rsidRDefault="00571FF9" w:rsidP="0014044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Franklin Gothic Book" w:hAnsi="Franklin Gothic Book" w:cstheme="minorHAnsi"/>
              </w:rPr>
            </w:pPr>
            <w:r>
              <w:rPr>
                <w:rFonts w:ascii="Franklin Gothic Book" w:hAnsi="Franklin Gothic Book" w:cstheme="minorHAnsi"/>
              </w:rPr>
              <w:t>Lead multiple discussions on possible features to increase the number of users</w:t>
            </w:r>
            <w:r w:rsidR="001C3AEB">
              <w:rPr>
                <w:rFonts w:ascii="Franklin Gothic Book" w:hAnsi="Franklin Gothic Book" w:cstheme="minorHAnsi"/>
              </w:rPr>
              <w:t xml:space="preserve"> </w:t>
            </w:r>
          </w:p>
          <w:p w14:paraId="599FE612" w14:textId="09CA0814" w:rsidR="00571FF9" w:rsidRPr="00571FF9" w:rsidRDefault="001D3D42" w:rsidP="00571FF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Franklin Gothic Book" w:hAnsi="Franklin Gothic Book" w:cstheme="minorHAnsi"/>
              </w:rPr>
            </w:pPr>
            <w:r>
              <w:rPr>
                <w:rFonts w:ascii="Franklin Gothic Book" w:hAnsi="Franklin Gothic Book" w:cstheme="minorHAnsi"/>
              </w:rPr>
              <w:t>Involved in multiple iterations of defining team process</w:t>
            </w:r>
          </w:p>
          <w:p w14:paraId="0E40C259" w14:textId="613B5063" w:rsidR="0014044E" w:rsidRPr="0014044E" w:rsidRDefault="0014044E" w:rsidP="0014044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Franklin Gothic Book" w:hAnsi="Franklin Gothic Book" w:cstheme="minorHAnsi"/>
              </w:rPr>
            </w:pPr>
            <w:r w:rsidRPr="00F16FCC">
              <w:rPr>
                <w:rFonts w:ascii="Franklin Gothic Book" w:hAnsi="Franklin Gothic Book" w:cstheme="minorHAnsi"/>
              </w:rPr>
              <w:t>Began the integration of Espresso testing framework</w:t>
            </w:r>
            <w:r w:rsidR="001D3D42">
              <w:rPr>
                <w:rFonts w:ascii="Franklin Gothic Book" w:hAnsi="Franklin Gothic Book" w:cstheme="minorHAnsi"/>
              </w:rPr>
              <w:t xml:space="preserve"> for Android application</w:t>
            </w:r>
          </w:p>
          <w:p w14:paraId="03C85AB6" w14:textId="58C8BF71" w:rsidR="001C3AEB" w:rsidRDefault="0014044E" w:rsidP="0014044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Franklin Gothic Book" w:hAnsi="Franklin Gothic Book" w:cstheme="minorHAnsi"/>
              </w:rPr>
            </w:pPr>
            <w:r>
              <w:rPr>
                <w:rFonts w:ascii="Franklin Gothic Book" w:hAnsi="Franklin Gothic Book" w:cstheme="minorHAnsi"/>
              </w:rPr>
              <w:t>B</w:t>
            </w:r>
            <w:r w:rsidR="001C3AEB" w:rsidRPr="00F16FCC">
              <w:rPr>
                <w:rFonts w:ascii="Franklin Gothic Book" w:hAnsi="Franklin Gothic Book" w:cstheme="minorHAnsi"/>
              </w:rPr>
              <w:t>rought up ideas</w:t>
            </w:r>
            <w:r w:rsidR="00571FF9">
              <w:rPr>
                <w:rFonts w:ascii="Franklin Gothic Book" w:hAnsi="Franklin Gothic Book" w:cstheme="minorHAnsi"/>
              </w:rPr>
              <w:t xml:space="preserve"> to increase the number of user </w:t>
            </w:r>
            <w:r>
              <w:rPr>
                <w:rFonts w:ascii="Franklin Gothic Book" w:hAnsi="Franklin Gothic Book" w:cstheme="minorHAnsi"/>
              </w:rPr>
              <w:t>directly to the VP of Growth</w:t>
            </w:r>
          </w:p>
          <w:p w14:paraId="6FCA3E9D" w14:textId="77777777" w:rsidR="001C3AEB" w:rsidRPr="00571FF9" w:rsidRDefault="001C3AEB" w:rsidP="00571FF9">
            <w:pPr>
              <w:spacing w:after="0" w:line="240" w:lineRule="auto"/>
              <w:rPr>
                <w:rFonts w:ascii="Franklin Gothic Book" w:hAnsi="Franklin Gothic Book" w:cstheme="minorHAnsi"/>
              </w:rPr>
            </w:pPr>
          </w:p>
          <w:p w14:paraId="3CD0FCE7" w14:textId="2474A047" w:rsidR="001C3AEB" w:rsidRDefault="001C3AEB" w:rsidP="0014044E">
            <w:pPr>
              <w:spacing w:after="0" w:line="240" w:lineRule="auto"/>
              <w:rPr>
                <w:rFonts w:ascii="Franklin Gothic Book" w:hAnsi="Franklin Gothic Book" w:cstheme="minorHAnsi"/>
                <w:color w:val="auto"/>
                <w:sz w:val="22"/>
              </w:rPr>
            </w:pPr>
            <w:r>
              <w:rPr>
                <w:rFonts w:ascii="Franklin Gothic Book" w:hAnsi="Franklin Gothic Book" w:cstheme="minorHAnsi"/>
                <w:b/>
                <w:color w:val="auto"/>
                <w:sz w:val="22"/>
              </w:rPr>
              <w:t xml:space="preserve">Software Developer @ </w:t>
            </w:r>
            <w:r>
              <w:rPr>
                <w:rFonts w:ascii="Franklin Gothic Book" w:hAnsi="Franklin Gothic Book" w:cstheme="minorHAnsi"/>
                <w:color w:val="auto"/>
                <w:sz w:val="22"/>
              </w:rPr>
              <w:t xml:space="preserve">QuickTapSurvey                                     </w:t>
            </w:r>
            <w:r w:rsidR="00571FF9">
              <w:rPr>
                <w:rFonts w:ascii="Franklin Gothic Book" w:hAnsi="Franklin Gothic Book" w:cstheme="minorHAnsi"/>
                <w:color w:val="auto"/>
                <w:sz w:val="22"/>
              </w:rPr>
              <w:t xml:space="preserve">       </w:t>
            </w:r>
            <w:r>
              <w:rPr>
                <w:rFonts w:ascii="Franklin Gothic Book" w:hAnsi="Franklin Gothic Book" w:cstheme="minorHAnsi"/>
                <w:color w:val="auto"/>
                <w:sz w:val="22"/>
              </w:rPr>
              <w:t xml:space="preserve">            May – August 2015</w:t>
            </w:r>
          </w:p>
          <w:p w14:paraId="38830B1A" w14:textId="245825EC" w:rsidR="001C3AEB" w:rsidRPr="00082EBD" w:rsidRDefault="001C3AEB" w:rsidP="0014044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Franklin Gothic Book" w:hAnsi="Franklin Gothic Book" w:cstheme="minorHAnsi"/>
              </w:rPr>
            </w:pPr>
            <w:r>
              <w:rPr>
                <w:rFonts w:ascii="Franklin Gothic Book" w:hAnsi="Franklin Gothic Book" w:cstheme="minorHAnsi"/>
                <w:color w:val="000000" w:themeColor="text1"/>
              </w:rPr>
              <w:t xml:space="preserve">Developer for Android, iOS and </w:t>
            </w:r>
            <w:r w:rsidR="00082EBD">
              <w:rPr>
                <w:rFonts w:ascii="Franklin Gothic Book" w:hAnsi="Franklin Gothic Book" w:cstheme="minorHAnsi"/>
                <w:color w:val="000000" w:themeColor="text1"/>
              </w:rPr>
              <w:t>JEE web</w:t>
            </w:r>
            <w:r>
              <w:rPr>
                <w:rFonts w:ascii="Franklin Gothic Book" w:hAnsi="Franklin Gothic Book" w:cstheme="minorHAnsi"/>
                <w:color w:val="000000" w:themeColor="text1"/>
              </w:rPr>
              <w:t xml:space="preserve"> application</w:t>
            </w:r>
          </w:p>
          <w:p w14:paraId="28CE1164" w14:textId="6C71E166" w:rsidR="00082EBD" w:rsidRPr="00082EBD" w:rsidRDefault="00082EBD" w:rsidP="0014044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Franklin Gothic Book" w:hAnsi="Franklin Gothic Book" w:cstheme="minorHAnsi"/>
              </w:rPr>
            </w:pPr>
            <w:r>
              <w:rPr>
                <w:rFonts w:ascii="Franklin Gothic Book" w:hAnsi="Franklin Gothic Book" w:cstheme="minorHAnsi"/>
                <w:color w:val="000000" w:themeColor="text1"/>
              </w:rPr>
              <w:t>Involved in building and shipping Android phone version of QuickTapSurvey’s Android application from scratch, currently in the Play</w:t>
            </w:r>
            <w:r w:rsidR="0096170C">
              <w:rPr>
                <w:rFonts w:ascii="Franklin Gothic Book" w:hAnsi="Franklin Gothic Book" w:cstheme="minorHAnsi"/>
                <w:color w:val="000000" w:themeColor="text1"/>
              </w:rPr>
              <w:t xml:space="preserve"> S</w:t>
            </w:r>
            <w:r>
              <w:rPr>
                <w:rFonts w:ascii="Franklin Gothic Book" w:hAnsi="Franklin Gothic Book" w:cstheme="minorHAnsi"/>
                <w:color w:val="000000" w:themeColor="text1"/>
              </w:rPr>
              <w:t>tore</w:t>
            </w:r>
          </w:p>
          <w:p w14:paraId="164DAE7A" w14:textId="35C1DE2A" w:rsidR="001C3AEB" w:rsidRPr="00082EBD" w:rsidRDefault="00082EBD" w:rsidP="0014044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Franklin Gothic Book" w:hAnsi="Franklin Gothic Book" w:cstheme="minorHAnsi"/>
              </w:rPr>
            </w:pPr>
            <w:r w:rsidRPr="00082EBD">
              <w:rPr>
                <w:rFonts w:ascii="Franklin Gothic Book" w:hAnsi="Franklin Gothic Book" w:cstheme="minorHAnsi"/>
              </w:rPr>
              <w:t>Heavily influenced Android design of application to implement more Material Design</w:t>
            </w:r>
          </w:p>
          <w:p w14:paraId="3FC89243" w14:textId="141C0364" w:rsidR="001C3AEB" w:rsidRPr="00906C58" w:rsidRDefault="001C3AEB" w:rsidP="0014044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Franklin Gothic Book" w:hAnsi="Franklin Gothic Book" w:cstheme="minorHAnsi"/>
              </w:rPr>
            </w:pPr>
            <w:r w:rsidRPr="00906C58">
              <w:rPr>
                <w:rFonts w:ascii="Franklin Gothic Book" w:hAnsi="Franklin Gothic Book" w:cstheme="minorHAnsi"/>
              </w:rPr>
              <w:t xml:space="preserve">Was part of multiple releases for the </w:t>
            </w:r>
            <w:r w:rsidR="00082EBD" w:rsidRPr="00906C58">
              <w:rPr>
                <w:rFonts w:ascii="Franklin Gothic Book" w:hAnsi="Franklin Gothic Book" w:cstheme="minorHAnsi"/>
              </w:rPr>
              <w:t>JEE web</w:t>
            </w:r>
            <w:r w:rsidRPr="00906C58">
              <w:rPr>
                <w:rFonts w:ascii="Franklin Gothic Book" w:hAnsi="Franklin Gothic Book" w:cstheme="minorHAnsi"/>
              </w:rPr>
              <w:t xml:space="preserve"> application and iOS application</w:t>
            </w:r>
          </w:p>
          <w:p w14:paraId="2E6A0081" w14:textId="33A21D2C" w:rsidR="00082EBD" w:rsidRDefault="00082EBD" w:rsidP="0014044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Franklin Gothic Book" w:hAnsi="Franklin Gothic Book" w:cstheme="minorHAnsi"/>
              </w:rPr>
            </w:pPr>
            <w:r>
              <w:rPr>
                <w:rFonts w:ascii="Franklin Gothic Book" w:hAnsi="Franklin Gothic Book" w:cstheme="minorHAnsi"/>
              </w:rPr>
              <w:t>Introduced and aided implementation of mobile automation testing</w:t>
            </w:r>
          </w:p>
          <w:p w14:paraId="0C9FE03F" w14:textId="77777777" w:rsidR="001C3AEB" w:rsidRPr="0095231B" w:rsidRDefault="001C3AEB" w:rsidP="0014044E">
            <w:pPr>
              <w:pStyle w:val="ListParagraph"/>
              <w:spacing w:after="0" w:line="240" w:lineRule="auto"/>
              <w:rPr>
                <w:rFonts w:ascii="Franklin Gothic Book" w:hAnsi="Franklin Gothic Book" w:cstheme="minorHAnsi"/>
                <w:sz w:val="18"/>
                <w:szCs w:val="18"/>
              </w:rPr>
            </w:pPr>
          </w:p>
          <w:p w14:paraId="6C6A846F" w14:textId="77777777" w:rsidR="001C3AEB" w:rsidRPr="00235085" w:rsidRDefault="001C3AEB" w:rsidP="0014044E">
            <w:pPr>
              <w:pStyle w:val="ListParagraph"/>
              <w:spacing w:after="0" w:line="240" w:lineRule="auto"/>
              <w:rPr>
                <w:rFonts w:ascii="Franklin Gothic Book" w:hAnsi="Franklin Gothic Book" w:cstheme="minorHAnsi"/>
                <w:sz w:val="6"/>
                <w:szCs w:val="16"/>
              </w:rPr>
            </w:pPr>
          </w:p>
          <w:p w14:paraId="4D679554" w14:textId="5AEBBAB5" w:rsidR="001C3AEB" w:rsidRDefault="001C3AEB" w:rsidP="0014044E">
            <w:pPr>
              <w:spacing w:after="0" w:line="240" w:lineRule="auto"/>
              <w:rPr>
                <w:rFonts w:ascii="Franklin Gothic Book" w:hAnsi="Franklin Gothic Book" w:cstheme="minorHAnsi"/>
                <w:color w:val="auto"/>
                <w:sz w:val="22"/>
              </w:rPr>
            </w:pPr>
            <w:r>
              <w:rPr>
                <w:rFonts w:ascii="Franklin Gothic Book" w:hAnsi="Franklin Gothic Book" w:cstheme="minorHAnsi"/>
                <w:b/>
                <w:color w:val="auto"/>
                <w:sz w:val="22"/>
              </w:rPr>
              <w:t xml:space="preserve">Agile Test Engineer @ </w:t>
            </w:r>
            <w:r w:rsidR="00571FF9">
              <w:rPr>
                <w:rFonts w:ascii="Franklin Gothic Book" w:hAnsi="Franklin Gothic Book" w:cstheme="minorHAnsi"/>
                <w:color w:val="auto"/>
                <w:sz w:val="22"/>
              </w:rPr>
              <w:t xml:space="preserve">Pivotal Labs         </w:t>
            </w:r>
            <w:r>
              <w:rPr>
                <w:rFonts w:ascii="Franklin Gothic Book" w:hAnsi="Franklin Gothic Book" w:cstheme="minorHAnsi"/>
                <w:color w:val="auto"/>
                <w:sz w:val="22"/>
              </w:rPr>
              <w:t>September – December 2014</w:t>
            </w:r>
            <w:r w:rsidR="00571FF9">
              <w:rPr>
                <w:rFonts w:ascii="Franklin Gothic Book" w:hAnsi="Franklin Gothic Book" w:cstheme="minorHAnsi"/>
                <w:color w:val="auto"/>
                <w:sz w:val="22"/>
              </w:rPr>
              <w:t>,</w:t>
            </w:r>
            <w:r w:rsidR="006C091A">
              <w:rPr>
                <w:rFonts w:ascii="Franklin Gothic Book" w:hAnsi="Franklin Gothic Book" w:cstheme="minorHAnsi"/>
                <w:color w:val="auto"/>
                <w:sz w:val="22"/>
              </w:rPr>
              <w:t xml:space="preserve"> January – April 2014</w:t>
            </w:r>
          </w:p>
          <w:p w14:paraId="527BDCDD" w14:textId="312D957E" w:rsidR="006906CF" w:rsidRPr="006906CF" w:rsidRDefault="006906CF" w:rsidP="006906C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Franklin Gothic Book" w:hAnsi="Franklin Gothic Book" w:cstheme="minorHAnsi"/>
                <w:color w:val="000000" w:themeColor="text1"/>
              </w:rPr>
            </w:pPr>
            <w:r w:rsidRPr="00F95ACA">
              <w:rPr>
                <w:rFonts w:ascii="Franklin Gothic Book" w:hAnsi="Franklin Gothic Book" w:cstheme="minorHAnsi"/>
                <w:color w:val="000000" w:themeColor="text1"/>
              </w:rPr>
              <w:t>Manual mobile application testing on multiple platforms including Android, iOS, Windows, Blackberry.</w:t>
            </w:r>
            <w:r w:rsidRPr="00AE56AF">
              <w:rPr>
                <w:rFonts w:ascii="Franklin Gothic Book" w:hAnsi="Franklin Gothic Book" w:cstheme="minorHAnsi"/>
                <w:color w:val="000000" w:themeColor="text1"/>
              </w:rPr>
              <w:t xml:space="preserve"> </w:t>
            </w:r>
          </w:p>
          <w:p w14:paraId="19D88CDD" w14:textId="77777777" w:rsidR="001C3AEB" w:rsidRPr="00093E58" w:rsidRDefault="001C3AEB" w:rsidP="0014044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Franklin Gothic Book" w:hAnsi="Franklin Gothic Book" w:cstheme="minorHAnsi"/>
              </w:rPr>
            </w:pPr>
            <w:r>
              <w:rPr>
                <w:rFonts w:ascii="Franklin Gothic Book" w:hAnsi="Franklin Gothic Book" w:cstheme="minorHAnsi"/>
                <w:color w:val="000000" w:themeColor="text1"/>
              </w:rPr>
              <w:t>White box m</w:t>
            </w:r>
            <w:r w:rsidRPr="00F77E83">
              <w:rPr>
                <w:rFonts w:ascii="Franklin Gothic Book" w:hAnsi="Franklin Gothic Book" w:cstheme="minorHAnsi"/>
                <w:color w:val="000000" w:themeColor="text1"/>
              </w:rPr>
              <w:t>obile application</w:t>
            </w:r>
            <w:r>
              <w:rPr>
                <w:rFonts w:ascii="Franklin Gothic Book" w:hAnsi="Franklin Gothic Book" w:cstheme="minorHAnsi"/>
                <w:color w:val="000000" w:themeColor="text1"/>
              </w:rPr>
              <w:t xml:space="preserve"> automation</w:t>
            </w:r>
            <w:r w:rsidRPr="00F77E83">
              <w:rPr>
                <w:rFonts w:ascii="Franklin Gothic Book" w:hAnsi="Franklin Gothic Book" w:cstheme="minorHAnsi"/>
                <w:color w:val="000000" w:themeColor="text1"/>
              </w:rPr>
              <w:t xml:space="preserve"> </w:t>
            </w:r>
            <w:r>
              <w:rPr>
                <w:rFonts w:ascii="Franklin Gothic Book" w:hAnsi="Franklin Gothic Book" w:cstheme="minorHAnsi"/>
                <w:color w:val="000000" w:themeColor="text1"/>
              </w:rPr>
              <w:t>testing using Espresso and b</w:t>
            </w:r>
            <w:r w:rsidRPr="00093E58">
              <w:rPr>
                <w:rFonts w:ascii="Franklin Gothic Book" w:hAnsi="Franklin Gothic Book" w:cstheme="minorHAnsi"/>
                <w:color w:val="000000" w:themeColor="text1"/>
              </w:rPr>
              <w:t xml:space="preserve">lack box mobile testing with Calabash Android. </w:t>
            </w:r>
          </w:p>
          <w:p w14:paraId="55155E36" w14:textId="4A249CA1" w:rsidR="001C3AEB" w:rsidRPr="006906CF" w:rsidRDefault="001C3AEB" w:rsidP="0014044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Franklin Gothic Book" w:hAnsi="Franklin Gothic Book" w:cstheme="minorHAnsi"/>
              </w:rPr>
            </w:pPr>
            <w:r>
              <w:rPr>
                <w:rFonts w:ascii="Franklin Gothic Book" w:hAnsi="Franklin Gothic Book" w:cstheme="minorHAnsi"/>
                <w:color w:val="000000" w:themeColor="text1"/>
              </w:rPr>
              <w:t xml:space="preserve">Backup QA lead for multiple projects that use agile development methodology </w:t>
            </w:r>
            <w:r w:rsidRPr="0094039C">
              <w:rPr>
                <w:rFonts w:ascii="Franklin Gothic Book" w:hAnsi="Franklin Gothic Book" w:cstheme="minorHAnsi"/>
              </w:rPr>
              <w:t>including one of the largest sports application currently on the market.</w:t>
            </w:r>
            <w:r w:rsidR="006906CF" w:rsidRPr="006906CF">
              <w:rPr>
                <w:rFonts w:ascii="Franklin Gothic Book" w:hAnsi="Franklin Gothic Book" w:cstheme="minorHAnsi"/>
              </w:rPr>
              <w:t xml:space="preserve"> </w:t>
            </w:r>
          </w:p>
          <w:p w14:paraId="30ECB8CA" w14:textId="77777777" w:rsidR="001C3AEB" w:rsidRDefault="001C3AEB" w:rsidP="00C70C93">
            <w:pPr>
              <w:numPr>
                <w:ilvl w:val="0"/>
                <w:numId w:val="11"/>
              </w:numPr>
              <w:spacing w:after="0" w:line="240" w:lineRule="auto"/>
              <w:rPr>
                <w:rFonts w:ascii="Franklin Gothic Book" w:hAnsi="Franklin Gothic Book" w:cstheme="minorHAnsi"/>
                <w:sz w:val="22"/>
                <w:szCs w:val="22"/>
              </w:rPr>
            </w:pPr>
            <w:r w:rsidRPr="001C3AEB">
              <w:rPr>
                <w:rFonts w:ascii="Franklin Gothic Book" w:hAnsi="Franklin Gothic Book" w:cstheme="minorHAnsi"/>
                <w:color w:val="000000" w:themeColor="text1"/>
                <w:sz w:val="22"/>
                <w:szCs w:val="22"/>
              </w:rPr>
              <w:t>Wrote scripts using Calabash Android to automate android application</w:t>
            </w:r>
            <w:r w:rsidRPr="001C3AEB">
              <w:rPr>
                <w:rFonts w:ascii="Franklin Gothic Book" w:hAnsi="Franklin Gothic Book" w:cstheme="minorHAnsi"/>
                <w:sz w:val="22"/>
                <w:szCs w:val="22"/>
              </w:rPr>
              <w:t xml:space="preserve"> </w:t>
            </w:r>
          </w:p>
          <w:p w14:paraId="246D01EF" w14:textId="008DAEE8" w:rsidR="0014044E" w:rsidRPr="001C3AEB" w:rsidRDefault="0014044E" w:rsidP="0014044E">
            <w:pPr>
              <w:numPr>
                <w:ilvl w:val="0"/>
                <w:numId w:val="11"/>
              </w:numPr>
              <w:spacing w:after="0" w:line="240" w:lineRule="auto"/>
              <w:rPr>
                <w:rFonts w:ascii="Franklin Gothic Book" w:hAnsi="Franklin Gothic Book" w:cstheme="minorHAnsi"/>
                <w:sz w:val="22"/>
                <w:szCs w:val="22"/>
              </w:rPr>
            </w:pPr>
            <w:r>
              <w:rPr>
                <w:rFonts w:ascii="Franklin Gothic Book" w:hAnsi="Franklin Gothic Book" w:cstheme="minorHAnsi"/>
                <w:sz w:val="22"/>
                <w:szCs w:val="22"/>
              </w:rPr>
              <w:t>Gained valuable s</w:t>
            </w:r>
            <w:r w:rsidR="00082EBD">
              <w:rPr>
                <w:rFonts w:ascii="Franklin Gothic Book" w:hAnsi="Franklin Gothic Book" w:cstheme="minorHAnsi"/>
                <w:sz w:val="22"/>
                <w:szCs w:val="22"/>
              </w:rPr>
              <w:t>kill in learning all technical quirks of different platforms</w:t>
            </w:r>
          </w:p>
        </w:tc>
      </w:tr>
      <w:tr w:rsidR="001C3AEB" w:rsidRPr="00F95ACA" w14:paraId="65F2E804" w14:textId="77777777" w:rsidTr="0014044E">
        <w:trPr>
          <w:trHeight w:val="567"/>
        </w:trPr>
        <w:tc>
          <w:tcPr>
            <w:tcW w:w="1704" w:type="dxa"/>
          </w:tcPr>
          <w:p w14:paraId="1E76C5B2" w14:textId="5A52EE18" w:rsidR="001C3AEB" w:rsidRPr="00F95ACA" w:rsidRDefault="001C3AEB" w:rsidP="00AB2675">
            <w:pPr>
              <w:pStyle w:val="Heading1"/>
              <w:rPr>
                <w:rFonts w:ascii="Franklin Gothic Book" w:hAnsi="Franklin Gothic Book" w:cstheme="minorHAnsi"/>
                <w:sz w:val="22"/>
              </w:rPr>
            </w:pPr>
            <w:r>
              <w:rPr>
                <w:rFonts w:ascii="Franklin Gothic Book" w:hAnsi="Franklin Gothic Book" w:cstheme="minorHAnsi"/>
                <w:sz w:val="22"/>
              </w:rPr>
              <w:t>SKILLS</w:t>
            </w:r>
          </w:p>
        </w:tc>
        <w:tc>
          <w:tcPr>
            <w:tcW w:w="8790" w:type="dxa"/>
          </w:tcPr>
          <w:p w14:paraId="2F890E02" w14:textId="77777777" w:rsidR="001C3AEB" w:rsidRPr="0097685A" w:rsidRDefault="001C3AEB" w:rsidP="0014044E">
            <w:pPr>
              <w:spacing w:after="0" w:line="240" w:lineRule="auto"/>
              <w:rPr>
                <w:rFonts w:ascii="Franklin Gothic Book" w:hAnsi="Franklin Gothic Book" w:cstheme="minorHAnsi"/>
                <w:b/>
                <w:color w:val="auto"/>
                <w:sz w:val="22"/>
                <w:szCs w:val="22"/>
              </w:rPr>
            </w:pPr>
            <w:r>
              <w:rPr>
                <w:rFonts w:ascii="Franklin Gothic Book" w:hAnsi="Franklin Gothic Book" w:cstheme="minorHAnsi"/>
                <w:b/>
                <w:color w:val="auto"/>
                <w:sz w:val="22"/>
              </w:rPr>
              <w:t xml:space="preserve">Libraries Used with Android: </w:t>
            </w:r>
            <w:r w:rsidRPr="0097685A">
              <w:rPr>
                <w:rFonts w:ascii="Franklin Gothic Book" w:hAnsi="Franklin Gothic Book" w:cstheme="minorHAnsi"/>
                <w:sz w:val="22"/>
                <w:szCs w:val="22"/>
              </w:rPr>
              <w:t>RxJava, Retrofit, Dagger 2, Espresso</w:t>
            </w:r>
          </w:p>
          <w:p w14:paraId="37EB3A2B" w14:textId="77777777" w:rsidR="001C3AEB" w:rsidRPr="0097685A" w:rsidRDefault="001C3AEB" w:rsidP="0014044E">
            <w:pPr>
              <w:spacing w:after="0" w:line="240" w:lineRule="auto"/>
              <w:rPr>
                <w:rFonts w:ascii="Franklin Gothic Book" w:hAnsi="Franklin Gothic Book" w:cstheme="minorHAnsi"/>
                <w:b/>
                <w:sz w:val="22"/>
                <w:szCs w:val="22"/>
              </w:rPr>
            </w:pPr>
            <w:r>
              <w:rPr>
                <w:rFonts w:ascii="Franklin Gothic Book" w:hAnsi="Franklin Gothic Book" w:cstheme="minorHAnsi"/>
                <w:b/>
                <w:sz w:val="22"/>
                <w:szCs w:val="22"/>
              </w:rPr>
              <w:t>Too</w:t>
            </w:r>
            <w:r>
              <w:rPr>
                <w:rFonts w:ascii="Franklin Gothic Book" w:hAnsi="Franklin Gothic Book" w:cstheme="minorHAnsi"/>
                <w:b/>
                <w:sz w:val="22"/>
                <w:szCs w:val="22"/>
              </w:rPr>
              <w:softHyphen/>
            </w:r>
            <w:r>
              <w:rPr>
                <w:rFonts w:ascii="Franklin Gothic Book" w:hAnsi="Franklin Gothic Book" w:cstheme="minorHAnsi"/>
                <w:b/>
                <w:sz w:val="22"/>
                <w:szCs w:val="22"/>
              </w:rPr>
              <w:softHyphen/>
              <w:t xml:space="preserve">ls: </w:t>
            </w:r>
            <w:r w:rsidRPr="0097685A">
              <w:rPr>
                <w:rFonts w:ascii="Franklin Gothic Book" w:hAnsi="Franklin Gothic Book" w:cstheme="minorHAnsi"/>
                <w:sz w:val="22"/>
                <w:szCs w:val="22"/>
              </w:rPr>
              <w:t>Android Studio, Git, Github, JIRA, Pivotal Tracker, Slack, Eclipse</w:t>
            </w:r>
          </w:p>
          <w:p w14:paraId="4D8AEEAB" w14:textId="2CFF890D" w:rsidR="001C3AEB" w:rsidRDefault="001C3AEB" w:rsidP="0014044E">
            <w:pPr>
              <w:spacing w:after="0" w:line="240" w:lineRule="auto"/>
              <w:rPr>
                <w:rFonts w:ascii="Franklin Gothic Book" w:hAnsi="Franklin Gothic Book" w:cstheme="minorHAnsi"/>
                <w:sz w:val="22"/>
              </w:rPr>
            </w:pPr>
            <w:r>
              <w:rPr>
                <w:rFonts w:ascii="Franklin Gothic Book" w:hAnsi="Franklin Gothic Book" w:cstheme="minorHAnsi"/>
                <w:b/>
                <w:sz w:val="22"/>
                <w:szCs w:val="22"/>
              </w:rPr>
              <w:t xml:space="preserve">Programing Languages: </w:t>
            </w:r>
            <w:r w:rsidRPr="00C91375">
              <w:rPr>
                <w:rFonts w:ascii="Franklin Gothic Book" w:hAnsi="Franklin Gothic Book" w:cstheme="minorHAnsi"/>
                <w:sz w:val="22"/>
                <w:szCs w:val="22"/>
              </w:rPr>
              <w:t>Java, C#, Objective C, MySQL, C++, HTML, CSS, Javascript</w:t>
            </w:r>
            <w:r w:rsidR="00F679F3">
              <w:rPr>
                <w:rFonts w:ascii="Franklin Gothic Book" w:hAnsi="Franklin Gothic Book" w:cstheme="minorHAnsi"/>
                <w:sz w:val="22"/>
                <w:szCs w:val="22"/>
              </w:rPr>
              <w:t>, Python</w:t>
            </w:r>
          </w:p>
        </w:tc>
      </w:tr>
      <w:tr w:rsidR="001C3AEB" w:rsidRPr="00F95ACA" w14:paraId="63BED474" w14:textId="77777777" w:rsidTr="0014044E">
        <w:trPr>
          <w:trHeight w:val="567"/>
        </w:trPr>
        <w:tc>
          <w:tcPr>
            <w:tcW w:w="1704" w:type="dxa"/>
          </w:tcPr>
          <w:p w14:paraId="0B442C46" w14:textId="2469404F" w:rsidR="001C3AEB" w:rsidRPr="00F95ACA" w:rsidRDefault="001C3AEB" w:rsidP="00AB2675">
            <w:pPr>
              <w:pStyle w:val="Heading1"/>
              <w:rPr>
                <w:rFonts w:ascii="Franklin Gothic Book" w:hAnsi="Franklin Gothic Book" w:cstheme="minorHAnsi"/>
                <w:sz w:val="22"/>
              </w:rPr>
            </w:pPr>
            <w:r w:rsidRPr="00F95ACA">
              <w:rPr>
                <w:rFonts w:ascii="Franklin Gothic Book" w:hAnsi="Franklin Gothic Book" w:cstheme="minorHAnsi"/>
                <w:sz w:val="22"/>
              </w:rPr>
              <w:t>education</w:t>
            </w:r>
          </w:p>
        </w:tc>
        <w:tc>
          <w:tcPr>
            <w:tcW w:w="8790" w:type="dxa"/>
          </w:tcPr>
          <w:p w14:paraId="1A597DD4" w14:textId="77777777" w:rsidR="001C3AEB" w:rsidRDefault="001C3AEB" w:rsidP="0014044E">
            <w:pPr>
              <w:spacing w:after="0" w:line="240" w:lineRule="auto"/>
              <w:rPr>
                <w:rFonts w:ascii="Franklin Gothic Book" w:hAnsi="Franklin Gothic Book" w:cstheme="minorHAnsi"/>
                <w:color w:val="auto"/>
                <w:sz w:val="22"/>
              </w:rPr>
            </w:pPr>
            <w:r w:rsidRPr="00F95ACA">
              <w:rPr>
                <w:rFonts w:ascii="Franklin Gothic Book" w:hAnsi="Franklin Gothic Book" w:cstheme="minorHAnsi"/>
                <w:b/>
                <w:color w:val="auto"/>
                <w:sz w:val="22"/>
              </w:rPr>
              <w:t>Candidate for Bachelor of Applied Science</w:t>
            </w:r>
            <w:r w:rsidRPr="00F95ACA">
              <w:rPr>
                <w:rFonts w:ascii="Franklin Gothic Book" w:hAnsi="Franklin Gothic Book" w:cstheme="minorHAnsi"/>
                <w:color w:val="auto"/>
                <w:sz w:val="22"/>
              </w:rPr>
              <w:t xml:space="preserve">, </w:t>
            </w:r>
          </w:p>
          <w:p w14:paraId="5163263D" w14:textId="21388D57" w:rsidR="001C3AEB" w:rsidRDefault="002F2F4A" w:rsidP="00C70C93">
            <w:pPr>
              <w:numPr>
                <w:ilvl w:val="0"/>
                <w:numId w:val="11"/>
              </w:numPr>
              <w:spacing w:after="0" w:line="240" w:lineRule="auto"/>
              <w:rPr>
                <w:rFonts w:ascii="Franklin Gothic Book" w:hAnsi="Franklin Gothic Book" w:cstheme="minorHAnsi"/>
                <w:sz w:val="22"/>
              </w:rPr>
            </w:pPr>
            <w:r>
              <w:rPr>
                <w:rFonts w:ascii="Franklin Gothic Book" w:hAnsi="Franklin Gothic Book" w:cstheme="minorHAnsi"/>
                <w:sz w:val="22"/>
              </w:rPr>
              <w:t>4</w:t>
            </w:r>
            <w:r w:rsidR="001C3AEB">
              <w:rPr>
                <w:rFonts w:ascii="Franklin Gothic Book" w:hAnsi="Franklin Gothic Book" w:cstheme="minorHAnsi"/>
                <w:sz w:val="22"/>
              </w:rPr>
              <w:t>A</w:t>
            </w:r>
            <w:r w:rsidR="001C3AEB" w:rsidRPr="00F95ACA">
              <w:rPr>
                <w:rFonts w:ascii="Franklin Gothic Book" w:hAnsi="Franklin Gothic Book" w:cstheme="minorHAnsi"/>
                <w:sz w:val="22"/>
              </w:rPr>
              <w:t xml:space="preserve"> Computer Engineering, University of Waterloo, ON, Sept. 2012 – present</w:t>
            </w:r>
          </w:p>
        </w:tc>
      </w:tr>
      <w:tr w:rsidR="001C3AEB" w:rsidRPr="00F95ACA" w14:paraId="7076FD00" w14:textId="77777777" w:rsidTr="001C3AEB">
        <w:trPr>
          <w:trHeight w:val="567"/>
        </w:trPr>
        <w:tc>
          <w:tcPr>
            <w:tcW w:w="1704" w:type="dxa"/>
          </w:tcPr>
          <w:p w14:paraId="2F5344D4" w14:textId="77777777" w:rsidR="001C3AEB" w:rsidRPr="00F95ACA" w:rsidRDefault="001C3AEB" w:rsidP="00AB2675">
            <w:pPr>
              <w:pStyle w:val="Heading1"/>
              <w:rPr>
                <w:rFonts w:ascii="Franklin Gothic Book" w:hAnsi="Franklin Gothic Book" w:cstheme="minorHAnsi"/>
                <w:sz w:val="22"/>
              </w:rPr>
            </w:pPr>
            <w:r w:rsidRPr="00F95ACA">
              <w:rPr>
                <w:rFonts w:ascii="Franklin Gothic Book" w:hAnsi="Franklin Gothic Book" w:cstheme="minorHAnsi"/>
                <w:sz w:val="22"/>
              </w:rPr>
              <w:t xml:space="preserve">TECHNICAL interests </w:t>
            </w:r>
          </w:p>
        </w:tc>
        <w:tc>
          <w:tcPr>
            <w:tcW w:w="8790" w:type="dxa"/>
            <w:vAlign w:val="center"/>
          </w:tcPr>
          <w:p w14:paraId="53A57EDC" w14:textId="03ECB8B4" w:rsidR="001C3AEB" w:rsidRPr="0069404C" w:rsidRDefault="001C3AEB" w:rsidP="00C70C93">
            <w:pPr>
              <w:numPr>
                <w:ilvl w:val="0"/>
                <w:numId w:val="11"/>
              </w:numPr>
              <w:spacing w:after="0" w:line="240" w:lineRule="auto"/>
              <w:rPr>
                <w:rFonts w:ascii="Franklin Gothic Book" w:hAnsi="Franklin Gothic Book" w:cstheme="minorHAnsi"/>
                <w:b/>
                <w:sz w:val="22"/>
              </w:rPr>
            </w:pPr>
            <w:r>
              <w:rPr>
                <w:rFonts w:ascii="Franklin Gothic Book" w:hAnsi="Franklin Gothic Book" w:cstheme="minorHAnsi"/>
                <w:sz w:val="22"/>
              </w:rPr>
              <w:t>Shipped</w:t>
            </w:r>
            <w:r w:rsidR="00571FF9">
              <w:rPr>
                <w:rFonts w:ascii="Franklin Gothic Book" w:hAnsi="Franklin Gothic Book" w:cstheme="minorHAnsi"/>
                <w:sz w:val="22"/>
              </w:rPr>
              <w:t xml:space="preserve"> and extremely passionate about</w:t>
            </w:r>
            <w:r>
              <w:rPr>
                <w:rFonts w:ascii="Franklin Gothic Book" w:hAnsi="Franklin Gothic Book" w:cstheme="minorHAnsi"/>
                <w:sz w:val="22"/>
              </w:rPr>
              <w:t xml:space="preserve"> consumer </w:t>
            </w:r>
            <w:r w:rsidR="00571FF9">
              <w:rPr>
                <w:rFonts w:ascii="Franklin Gothic Book" w:hAnsi="Franklin Gothic Book" w:cstheme="minorHAnsi"/>
                <w:sz w:val="22"/>
              </w:rPr>
              <w:t>facing</w:t>
            </w:r>
            <w:r>
              <w:rPr>
                <w:rFonts w:ascii="Franklin Gothic Book" w:hAnsi="Franklin Gothic Book" w:cstheme="minorHAnsi"/>
                <w:sz w:val="22"/>
              </w:rPr>
              <w:t xml:space="preserve"> </w:t>
            </w:r>
            <w:r w:rsidR="00571FF9">
              <w:rPr>
                <w:rFonts w:ascii="Franklin Gothic Book" w:hAnsi="Franklin Gothic Book" w:cstheme="minorHAnsi"/>
                <w:sz w:val="22"/>
              </w:rPr>
              <w:t>Android applications</w:t>
            </w:r>
          </w:p>
          <w:p w14:paraId="397BCB8D" w14:textId="25D2FFC2" w:rsidR="001C3AEB" w:rsidRPr="002C31FF" w:rsidRDefault="001C3AEB" w:rsidP="00F162BD">
            <w:pPr>
              <w:numPr>
                <w:ilvl w:val="0"/>
                <w:numId w:val="11"/>
              </w:numPr>
              <w:spacing w:after="0" w:line="240" w:lineRule="auto"/>
              <w:rPr>
                <w:rFonts w:ascii="Franklin Gothic Book" w:hAnsi="Franklin Gothic Book" w:cstheme="minorHAnsi"/>
                <w:b/>
                <w:sz w:val="22"/>
              </w:rPr>
            </w:pPr>
            <w:r>
              <w:rPr>
                <w:rFonts w:ascii="Franklin Gothic Book" w:hAnsi="Franklin Gothic Book" w:cstheme="minorHAnsi"/>
                <w:sz w:val="22"/>
              </w:rPr>
              <w:t>Familiar with RxJava, Retrofit and dependency injection</w:t>
            </w:r>
          </w:p>
          <w:p w14:paraId="41AE7463" w14:textId="03E24280" w:rsidR="001C3AEB" w:rsidRPr="0069404C" w:rsidRDefault="001C3AEB" w:rsidP="00F162BD">
            <w:pPr>
              <w:numPr>
                <w:ilvl w:val="0"/>
                <w:numId w:val="11"/>
              </w:numPr>
              <w:spacing w:after="0" w:line="240" w:lineRule="auto"/>
              <w:rPr>
                <w:rFonts w:ascii="Franklin Gothic Book" w:hAnsi="Franklin Gothic Book" w:cstheme="minorHAnsi"/>
                <w:b/>
                <w:sz w:val="22"/>
              </w:rPr>
            </w:pPr>
            <w:r>
              <w:rPr>
                <w:rFonts w:ascii="Franklin Gothic Book" w:hAnsi="Franklin Gothic Book" w:cstheme="minorHAnsi"/>
                <w:sz w:val="22"/>
              </w:rPr>
              <w:t>Driven to learn and apply great architecture for Android applications.</w:t>
            </w:r>
          </w:p>
          <w:p w14:paraId="40681091" w14:textId="34639D35" w:rsidR="001C3AEB" w:rsidRPr="001C3AEB" w:rsidRDefault="001C3AEB" w:rsidP="00CC0258">
            <w:pPr>
              <w:numPr>
                <w:ilvl w:val="0"/>
                <w:numId w:val="11"/>
              </w:numPr>
              <w:spacing w:after="0" w:line="240" w:lineRule="auto"/>
              <w:rPr>
                <w:rFonts w:ascii="Franklin Gothic Book" w:hAnsi="Franklin Gothic Book" w:cstheme="minorHAnsi"/>
                <w:b/>
                <w:sz w:val="22"/>
              </w:rPr>
            </w:pPr>
            <w:r>
              <w:rPr>
                <w:rFonts w:ascii="Franklin Gothic Book" w:hAnsi="Franklin Gothic Book" w:cstheme="minorHAnsi"/>
                <w:sz w:val="22"/>
              </w:rPr>
              <w:t xml:space="preserve">Extremely passionate about UI/UX </w:t>
            </w:r>
          </w:p>
          <w:p w14:paraId="5E2BBC5E" w14:textId="59963BE8" w:rsidR="001C3AEB" w:rsidRPr="001C3AEB" w:rsidRDefault="001C3AEB" w:rsidP="001C3AEB">
            <w:pPr>
              <w:numPr>
                <w:ilvl w:val="0"/>
                <w:numId w:val="11"/>
              </w:numPr>
              <w:spacing w:after="0" w:line="240" w:lineRule="auto"/>
              <w:rPr>
                <w:rFonts w:ascii="Franklin Gothic Book" w:hAnsi="Franklin Gothic Book" w:cstheme="minorHAnsi"/>
                <w:sz w:val="22"/>
              </w:rPr>
            </w:pPr>
            <w:r>
              <w:rPr>
                <w:rFonts w:ascii="Franklin Gothic Book" w:hAnsi="Franklin Gothic Book" w:cstheme="minorHAnsi"/>
                <w:sz w:val="22"/>
              </w:rPr>
              <w:t>Constantly thinking of ideas to make products have 10x growth</w:t>
            </w:r>
          </w:p>
          <w:p w14:paraId="0CD0F79C" w14:textId="77777777" w:rsidR="001C3AEB" w:rsidRPr="001C3AEB" w:rsidRDefault="001C3AEB" w:rsidP="001C3AEB">
            <w:pPr>
              <w:numPr>
                <w:ilvl w:val="0"/>
                <w:numId w:val="11"/>
              </w:numPr>
              <w:spacing w:after="0" w:line="240" w:lineRule="auto"/>
              <w:rPr>
                <w:rFonts w:ascii="Franklin Gothic Book" w:hAnsi="Franklin Gothic Book" w:cstheme="minorHAnsi"/>
                <w:b/>
                <w:sz w:val="22"/>
              </w:rPr>
            </w:pPr>
            <w:r>
              <w:rPr>
                <w:rFonts w:ascii="Franklin Gothic Book" w:hAnsi="Franklin Gothic Book" w:cstheme="minorHAnsi"/>
                <w:sz w:val="22"/>
              </w:rPr>
              <w:t>Well experienced in agile development methodology</w:t>
            </w:r>
          </w:p>
          <w:p w14:paraId="0C9A2079" w14:textId="47B7D9B6" w:rsidR="001C3AEB" w:rsidRPr="001C3AEB" w:rsidRDefault="001C3AEB" w:rsidP="001C3AEB">
            <w:pPr>
              <w:numPr>
                <w:ilvl w:val="0"/>
                <w:numId w:val="11"/>
              </w:numPr>
              <w:spacing w:after="0" w:line="240" w:lineRule="auto"/>
              <w:rPr>
                <w:rFonts w:ascii="Franklin Gothic Book" w:hAnsi="Franklin Gothic Book" w:cstheme="minorHAnsi"/>
                <w:b/>
                <w:sz w:val="22"/>
              </w:rPr>
            </w:pPr>
            <w:r>
              <w:rPr>
                <w:rFonts w:ascii="Franklin Gothic Book" w:hAnsi="Franklin Gothic Book" w:cstheme="minorHAnsi"/>
                <w:sz w:val="22"/>
              </w:rPr>
              <w:t>Enthusiastic about Android and constantly researching about new technologies</w:t>
            </w:r>
          </w:p>
        </w:tc>
      </w:tr>
    </w:tbl>
    <w:p w14:paraId="53FB1984" w14:textId="1CB897D0" w:rsidR="00F95ACA" w:rsidRPr="00F95ACA" w:rsidRDefault="00F95ACA" w:rsidP="00F162BD">
      <w:pPr>
        <w:rPr>
          <w:rFonts w:ascii="Franklin Gothic Book" w:hAnsi="Franklin Gothic Book" w:cstheme="minorHAnsi"/>
          <w:sz w:val="22"/>
        </w:rPr>
      </w:pPr>
    </w:p>
    <w:sectPr w:rsidR="00F95ACA" w:rsidRPr="00F95ACA" w:rsidSect="00CC0258">
      <w:footerReference w:type="default" r:id="rId9"/>
      <w:pgSz w:w="12240" w:h="15840"/>
      <w:pgMar w:top="851" w:right="1582" w:bottom="0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86A55" w14:textId="77777777" w:rsidR="00C26AE0" w:rsidRDefault="00C26AE0">
      <w:pPr>
        <w:spacing w:after="0" w:line="240" w:lineRule="auto"/>
      </w:pPr>
      <w:r>
        <w:separator/>
      </w:r>
    </w:p>
  </w:endnote>
  <w:endnote w:type="continuationSeparator" w:id="0">
    <w:p w14:paraId="0BD46A3A" w14:textId="77777777" w:rsidR="00C26AE0" w:rsidRDefault="00C26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94169" w14:textId="77777777" w:rsidR="00F13279" w:rsidRDefault="00F1327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97EF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E741C" w14:textId="77777777" w:rsidR="00C26AE0" w:rsidRDefault="00C26AE0">
      <w:pPr>
        <w:spacing w:after="0" w:line="240" w:lineRule="auto"/>
      </w:pPr>
      <w:r>
        <w:separator/>
      </w:r>
    </w:p>
  </w:footnote>
  <w:footnote w:type="continuationSeparator" w:id="0">
    <w:p w14:paraId="3E0B9BEE" w14:textId="77777777" w:rsidR="00C26AE0" w:rsidRDefault="00C26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4596"/>
    <w:multiLevelType w:val="hybridMultilevel"/>
    <w:tmpl w:val="A5A4E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756F7"/>
    <w:multiLevelType w:val="hybridMultilevel"/>
    <w:tmpl w:val="81B2F3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B073B"/>
    <w:multiLevelType w:val="hybridMultilevel"/>
    <w:tmpl w:val="30B263A4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FAE13D8"/>
    <w:multiLevelType w:val="hybridMultilevel"/>
    <w:tmpl w:val="486E3016"/>
    <w:lvl w:ilvl="0" w:tplc="DE8EA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11055"/>
    <w:multiLevelType w:val="hybridMultilevel"/>
    <w:tmpl w:val="9D707B04"/>
    <w:lvl w:ilvl="0" w:tplc="DE8EA8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5F5E44"/>
    <w:multiLevelType w:val="hybridMultilevel"/>
    <w:tmpl w:val="5D0860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E18D0"/>
    <w:multiLevelType w:val="hybridMultilevel"/>
    <w:tmpl w:val="F9D02B36"/>
    <w:lvl w:ilvl="0" w:tplc="DE8EA8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241127A"/>
    <w:multiLevelType w:val="hybridMultilevel"/>
    <w:tmpl w:val="3214B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2143D7"/>
    <w:multiLevelType w:val="hybridMultilevel"/>
    <w:tmpl w:val="83E09AF0"/>
    <w:lvl w:ilvl="0" w:tplc="DE8EA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17553E"/>
    <w:multiLevelType w:val="hybridMultilevel"/>
    <w:tmpl w:val="C8CCEB38"/>
    <w:lvl w:ilvl="0" w:tplc="DE8EA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1D00FB"/>
    <w:multiLevelType w:val="hybridMultilevel"/>
    <w:tmpl w:val="9A9A79A0"/>
    <w:lvl w:ilvl="0" w:tplc="17521D04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21111A"/>
    <w:multiLevelType w:val="hybridMultilevel"/>
    <w:tmpl w:val="A2F891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506F09"/>
    <w:multiLevelType w:val="hybridMultilevel"/>
    <w:tmpl w:val="2864E89A"/>
    <w:lvl w:ilvl="0" w:tplc="DE8EA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DD3318"/>
    <w:multiLevelType w:val="hybridMultilevel"/>
    <w:tmpl w:val="BFE0793C"/>
    <w:lvl w:ilvl="0" w:tplc="DE8EA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DF11EF"/>
    <w:multiLevelType w:val="hybridMultilevel"/>
    <w:tmpl w:val="764E1D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F94228"/>
    <w:multiLevelType w:val="hybridMultilevel"/>
    <w:tmpl w:val="2D94093E"/>
    <w:lvl w:ilvl="0" w:tplc="DE8EA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460E72"/>
    <w:multiLevelType w:val="hybridMultilevel"/>
    <w:tmpl w:val="B6CAE5F0"/>
    <w:lvl w:ilvl="0" w:tplc="DE8EA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59439A"/>
    <w:multiLevelType w:val="hybridMultilevel"/>
    <w:tmpl w:val="7F00C3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F8141A"/>
    <w:multiLevelType w:val="hybridMultilevel"/>
    <w:tmpl w:val="99643E5E"/>
    <w:lvl w:ilvl="0" w:tplc="DE8EA84C">
      <w:start w:val="1"/>
      <w:numFmt w:val="bullet"/>
      <w:lvlText w:val=""/>
      <w:lvlJc w:val="left"/>
      <w:pPr>
        <w:ind w:left="10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9">
    <w:nsid w:val="6627315D"/>
    <w:multiLevelType w:val="hybridMultilevel"/>
    <w:tmpl w:val="2FD8F488"/>
    <w:lvl w:ilvl="0" w:tplc="DE8EA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2C6596"/>
    <w:multiLevelType w:val="hybridMultilevel"/>
    <w:tmpl w:val="51E2B550"/>
    <w:lvl w:ilvl="0" w:tplc="DE8EA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777941"/>
    <w:multiLevelType w:val="hybridMultilevel"/>
    <w:tmpl w:val="FF367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B234D8"/>
    <w:multiLevelType w:val="hybridMultilevel"/>
    <w:tmpl w:val="F9A004B2"/>
    <w:lvl w:ilvl="0" w:tplc="DE8EA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8C6A4D"/>
    <w:multiLevelType w:val="hybridMultilevel"/>
    <w:tmpl w:val="EB248A80"/>
    <w:lvl w:ilvl="0" w:tplc="DEF621FA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CA1CE2"/>
    <w:multiLevelType w:val="hybridMultilevel"/>
    <w:tmpl w:val="A582DD6A"/>
    <w:lvl w:ilvl="0" w:tplc="DE8EA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817626"/>
    <w:multiLevelType w:val="hybridMultilevel"/>
    <w:tmpl w:val="D9180F00"/>
    <w:lvl w:ilvl="0" w:tplc="6BE477FE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7562E8"/>
    <w:multiLevelType w:val="hybridMultilevel"/>
    <w:tmpl w:val="3BCC8456"/>
    <w:lvl w:ilvl="0" w:tplc="DE8EA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8D1723"/>
    <w:multiLevelType w:val="hybridMultilevel"/>
    <w:tmpl w:val="BF58119C"/>
    <w:lvl w:ilvl="0" w:tplc="DE8EA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977A89"/>
    <w:multiLevelType w:val="hybridMultilevel"/>
    <w:tmpl w:val="6822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333658"/>
    <w:multiLevelType w:val="hybridMultilevel"/>
    <w:tmpl w:val="0D70E490"/>
    <w:lvl w:ilvl="0" w:tplc="DE8EA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7"/>
  </w:num>
  <w:num w:numId="4">
    <w:abstractNumId w:val="14"/>
  </w:num>
  <w:num w:numId="5">
    <w:abstractNumId w:val="2"/>
  </w:num>
  <w:num w:numId="6">
    <w:abstractNumId w:val="1"/>
  </w:num>
  <w:num w:numId="7">
    <w:abstractNumId w:val="7"/>
  </w:num>
  <w:num w:numId="8">
    <w:abstractNumId w:val="21"/>
  </w:num>
  <w:num w:numId="9">
    <w:abstractNumId w:val="0"/>
  </w:num>
  <w:num w:numId="10">
    <w:abstractNumId w:val="29"/>
  </w:num>
  <w:num w:numId="11">
    <w:abstractNumId w:val="3"/>
  </w:num>
  <w:num w:numId="12">
    <w:abstractNumId w:val="16"/>
  </w:num>
  <w:num w:numId="13">
    <w:abstractNumId w:val="13"/>
  </w:num>
  <w:num w:numId="14">
    <w:abstractNumId w:val="9"/>
  </w:num>
  <w:num w:numId="15">
    <w:abstractNumId w:val="8"/>
  </w:num>
  <w:num w:numId="16">
    <w:abstractNumId w:val="6"/>
  </w:num>
  <w:num w:numId="17">
    <w:abstractNumId w:val="22"/>
  </w:num>
  <w:num w:numId="18">
    <w:abstractNumId w:val="26"/>
  </w:num>
  <w:num w:numId="19">
    <w:abstractNumId w:val="4"/>
  </w:num>
  <w:num w:numId="20">
    <w:abstractNumId w:val="12"/>
  </w:num>
  <w:num w:numId="21">
    <w:abstractNumId w:val="18"/>
  </w:num>
  <w:num w:numId="22">
    <w:abstractNumId w:val="27"/>
  </w:num>
  <w:num w:numId="23">
    <w:abstractNumId w:val="19"/>
  </w:num>
  <w:num w:numId="24">
    <w:abstractNumId w:val="25"/>
  </w:num>
  <w:num w:numId="25">
    <w:abstractNumId w:val="23"/>
  </w:num>
  <w:num w:numId="26">
    <w:abstractNumId w:val="10"/>
  </w:num>
  <w:num w:numId="27">
    <w:abstractNumId w:val="15"/>
  </w:num>
  <w:num w:numId="28">
    <w:abstractNumId w:val="20"/>
  </w:num>
  <w:num w:numId="29">
    <w:abstractNumId w:val="2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CFD"/>
    <w:rsid w:val="00013005"/>
    <w:rsid w:val="000155D1"/>
    <w:rsid w:val="000435BD"/>
    <w:rsid w:val="000767A4"/>
    <w:rsid w:val="000779FB"/>
    <w:rsid w:val="00082EBD"/>
    <w:rsid w:val="00087B61"/>
    <w:rsid w:val="00092DB3"/>
    <w:rsid w:val="00093E58"/>
    <w:rsid w:val="000A4DF8"/>
    <w:rsid w:val="000A5BB1"/>
    <w:rsid w:val="00105805"/>
    <w:rsid w:val="0014044E"/>
    <w:rsid w:val="001456F5"/>
    <w:rsid w:val="00152ADF"/>
    <w:rsid w:val="00165995"/>
    <w:rsid w:val="001C367C"/>
    <w:rsid w:val="001C3AEB"/>
    <w:rsid w:val="001D3D42"/>
    <w:rsid w:val="001F6ABF"/>
    <w:rsid w:val="002171EA"/>
    <w:rsid w:val="00220BAF"/>
    <w:rsid w:val="00222E98"/>
    <w:rsid w:val="00224802"/>
    <w:rsid w:val="00235085"/>
    <w:rsid w:val="00270F70"/>
    <w:rsid w:val="00296530"/>
    <w:rsid w:val="002B5A11"/>
    <w:rsid w:val="002C31FF"/>
    <w:rsid w:val="002E16ED"/>
    <w:rsid w:val="002F2F4A"/>
    <w:rsid w:val="002F4495"/>
    <w:rsid w:val="00382F9B"/>
    <w:rsid w:val="00386ED3"/>
    <w:rsid w:val="00397EFC"/>
    <w:rsid w:val="003A7233"/>
    <w:rsid w:val="003F1281"/>
    <w:rsid w:val="004534E1"/>
    <w:rsid w:val="00455D4E"/>
    <w:rsid w:val="00471EBE"/>
    <w:rsid w:val="004C1FA4"/>
    <w:rsid w:val="004D5016"/>
    <w:rsid w:val="004F1407"/>
    <w:rsid w:val="0050582F"/>
    <w:rsid w:val="00526F9A"/>
    <w:rsid w:val="00530220"/>
    <w:rsid w:val="005460C5"/>
    <w:rsid w:val="0057020A"/>
    <w:rsid w:val="00571FF9"/>
    <w:rsid w:val="005A6036"/>
    <w:rsid w:val="005E16EE"/>
    <w:rsid w:val="00602C36"/>
    <w:rsid w:val="0062393A"/>
    <w:rsid w:val="00626370"/>
    <w:rsid w:val="00661175"/>
    <w:rsid w:val="0067100C"/>
    <w:rsid w:val="006906CF"/>
    <w:rsid w:val="0069404C"/>
    <w:rsid w:val="006A6695"/>
    <w:rsid w:val="006B2DC1"/>
    <w:rsid w:val="006C091A"/>
    <w:rsid w:val="006E1994"/>
    <w:rsid w:val="006F11E5"/>
    <w:rsid w:val="00711457"/>
    <w:rsid w:val="00731111"/>
    <w:rsid w:val="00742208"/>
    <w:rsid w:val="00744A4A"/>
    <w:rsid w:val="00746BF5"/>
    <w:rsid w:val="00762F65"/>
    <w:rsid w:val="00771A1B"/>
    <w:rsid w:val="007938EF"/>
    <w:rsid w:val="00796018"/>
    <w:rsid w:val="007C5E49"/>
    <w:rsid w:val="007D1681"/>
    <w:rsid w:val="00817F4A"/>
    <w:rsid w:val="00831360"/>
    <w:rsid w:val="0083152B"/>
    <w:rsid w:val="0089671C"/>
    <w:rsid w:val="008A297B"/>
    <w:rsid w:val="008A69AD"/>
    <w:rsid w:val="008C1692"/>
    <w:rsid w:val="008C6ADE"/>
    <w:rsid w:val="008D6375"/>
    <w:rsid w:val="008E0B37"/>
    <w:rsid w:val="008F2DD8"/>
    <w:rsid w:val="008F3811"/>
    <w:rsid w:val="00902795"/>
    <w:rsid w:val="00906C58"/>
    <w:rsid w:val="00915835"/>
    <w:rsid w:val="0093335F"/>
    <w:rsid w:val="0094039C"/>
    <w:rsid w:val="0095231B"/>
    <w:rsid w:val="0096066F"/>
    <w:rsid w:val="0096170C"/>
    <w:rsid w:val="0097685A"/>
    <w:rsid w:val="009818CF"/>
    <w:rsid w:val="009B2D4E"/>
    <w:rsid w:val="009D36F8"/>
    <w:rsid w:val="009D3834"/>
    <w:rsid w:val="009D4FE9"/>
    <w:rsid w:val="009F5CB8"/>
    <w:rsid w:val="00A10198"/>
    <w:rsid w:val="00A12BCA"/>
    <w:rsid w:val="00A27974"/>
    <w:rsid w:val="00A42167"/>
    <w:rsid w:val="00A42EEB"/>
    <w:rsid w:val="00A43558"/>
    <w:rsid w:val="00A53643"/>
    <w:rsid w:val="00A55902"/>
    <w:rsid w:val="00A575EB"/>
    <w:rsid w:val="00A7002A"/>
    <w:rsid w:val="00A94C55"/>
    <w:rsid w:val="00AB2675"/>
    <w:rsid w:val="00AC4741"/>
    <w:rsid w:val="00AE56AF"/>
    <w:rsid w:val="00B02E6B"/>
    <w:rsid w:val="00B050D8"/>
    <w:rsid w:val="00B34BAF"/>
    <w:rsid w:val="00B458FF"/>
    <w:rsid w:val="00B728D6"/>
    <w:rsid w:val="00B85D7E"/>
    <w:rsid w:val="00BA5B7A"/>
    <w:rsid w:val="00BB5DBB"/>
    <w:rsid w:val="00BC2B00"/>
    <w:rsid w:val="00C26AE0"/>
    <w:rsid w:val="00C41CB8"/>
    <w:rsid w:val="00C70C93"/>
    <w:rsid w:val="00C80852"/>
    <w:rsid w:val="00C91375"/>
    <w:rsid w:val="00C95E1B"/>
    <w:rsid w:val="00CA49BC"/>
    <w:rsid w:val="00CA4AAA"/>
    <w:rsid w:val="00CA7C57"/>
    <w:rsid w:val="00CB1B2E"/>
    <w:rsid w:val="00CC0258"/>
    <w:rsid w:val="00CD08B5"/>
    <w:rsid w:val="00CE7B00"/>
    <w:rsid w:val="00CF00CD"/>
    <w:rsid w:val="00CF5B39"/>
    <w:rsid w:val="00D12CF9"/>
    <w:rsid w:val="00D20E9A"/>
    <w:rsid w:val="00D560ED"/>
    <w:rsid w:val="00D6582F"/>
    <w:rsid w:val="00D70CFC"/>
    <w:rsid w:val="00D729E4"/>
    <w:rsid w:val="00DA66AD"/>
    <w:rsid w:val="00E36153"/>
    <w:rsid w:val="00E5061F"/>
    <w:rsid w:val="00E5356D"/>
    <w:rsid w:val="00E555B5"/>
    <w:rsid w:val="00E84A16"/>
    <w:rsid w:val="00E9070B"/>
    <w:rsid w:val="00E92F32"/>
    <w:rsid w:val="00ED499B"/>
    <w:rsid w:val="00EE7AA3"/>
    <w:rsid w:val="00EF3CFD"/>
    <w:rsid w:val="00F04644"/>
    <w:rsid w:val="00F13279"/>
    <w:rsid w:val="00F162BD"/>
    <w:rsid w:val="00F16FCC"/>
    <w:rsid w:val="00F32173"/>
    <w:rsid w:val="00F5156A"/>
    <w:rsid w:val="00F679F3"/>
    <w:rsid w:val="00F77E83"/>
    <w:rsid w:val="00F828E0"/>
    <w:rsid w:val="00F854E3"/>
    <w:rsid w:val="00F95ACA"/>
    <w:rsid w:val="00FA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D2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C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3CFD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EF3CFD"/>
    <w:rPr>
      <w:color w:val="8EB61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Owner\Desktop\TS10345662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12FB1B30D042828CA9A6D6DA021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3FFA8-EF50-478E-A914-B0F77B086434}"/>
      </w:docPartPr>
      <w:docPartBody>
        <w:p w:rsidR="005565E4" w:rsidRDefault="007D766B">
          <w:pPr>
            <w:pStyle w:val="0A12FB1B30D042828CA9A6D6DA02186C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61D"/>
    <w:rsid w:val="000959D7"/>
    <w:rsid w:val="001A47C2"/>
    <w:rsid w:val="001C32EE"/>
    <w:rsid w:val="0023126A"/>
    <w:rsid w:val="00463EB4"/>
    <w:rsid w:val="005565E4"/>
    <w:rsid w:val="005671EF"/>
    <w:rsid w:val="005B271D"/>
    <w:rsid w:val="0062361D"/>
    <w:rsid w:val="00692329"/>
    <w:rsid w:val="006969FD"/>
    <w:rsid w:val="00700504"/>
    <w:rsid w:val="007173D3"/>
    <w:rsid w:val="007C2AC5"/>
    <w:rsid w:val="007D766B"/>
    <w:rsid w:val="00967B49"/>
    <w:rsid w:val="009F4037"/>
    <w:rsid w:val="00AD3470"/>
    <w:rsid w:val="00B42193"/>
    <w:rsid w:val="00B579FC"/>
    <w:rsid w:val="00DD410A"/>
    <w:rsid w:val="00E87473"/>
    <w:rsid w:val="00F6011A"/>
    <w:rsid w:val="00F7253E"/>
    <w:rsid w:val="00FB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12FB1B30D042828CA9A6D6DA02186C">
    <w:name w:val="0A12FB1B30D042828CA9A6D6DA02186C"/>
  </w:style>
  <w:style w:type="paragraph" w:customStyle="1" w:styleId="53819860D9154851B3299A84F020E03A">
    <w:name w:val="53819860D9154851B3299A84F020E03A"/>
  </w:style>
  <w:style w:type="paragraph" w:customStyle="1" w:styleId="4642A135EB4E4BE0B73DFC3523AE776E">
    <w:name w:val="4642A135EB4E4BE0B73DFC3523AE776E"/>
  </w:style>
  <w:style w:type="paragraph" w:customStyle="1" w:styleId="D26627AB01B346279F404199B1E073A6">
    <w:name w:val="D26627AB01B346279F404199B1E073A6"/>
  </w:style>
  <w:style w:type="paragraph" w:customStyle="1" w:styleId="C3847B6F870E4E9C9A693118314E5586">
    <w:name w:val="C3847B6F870E4E9C9A693118314E5586"/>
  </w:style>
  <w:style w:type="paragraph" w:customStyle="1" w:styleId="6155B527D0A04CE59C718CE808E7D992">
    <w:name w:val="6155B527D0A04CE59C718CE808E7D992"/>
  </w:style>
  <w:style w:type="character" w:styleId="PlaceholderText">
    <w:name w:val="Placeholder Text"/>
    <w:basedOn w:val="DefaultParagraphFont"/>
    <w:uiPriority w:val="99"/>
    <w:semiHidden/>
    <w:rsid w:val="009F4037"/>
    <w:rPr>
      <w:color w:val="808080"/>
    </w:rPr>
  </w:style>
  <w:style w:type="paragraph" w:customStyle="1" w:styleId="3DFE36AE60174475909766193D183BDA">
    <w:name w:val="3DFE36AE60174475909766193D183BDA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CC3BB5B6779942B5A4491E6A811667F7">
    <w:name w:val="CC3BB5B6779942B5A4491E6A811667F7"/>
  </w:style>
  <w:style w:type="paragraph" w:customStyle="1" w:styleId="03363BFEE695481B912B0C68428FC621">
    <w:name w:val="03363BFEE695481B912B0C68428FC621"/>
  </w:style>
  <w:style w:type="paragraph" w:customStyle="1" w:styleId="9057AC16A5D74C6BBCFD7D047FE1B049">
    <w:name w:val="9057AC16A5D74C6BBCFD7D047FE1B049"/>
  </w:style>
  <w:style w:type="paragraph" w:customStyle="1" w:styleId="B899F6577E694975B98BB0D0A8A1BFB5">
    <w:name w:val="B899F6577E694975B98BB0D0A8A1BFB5"/>
  </w:style>
  <w:style w:type="paragraph" w:customStyle="1" w:styleId="4B3E187E4D25414ABF57DA88B44F52FB">
    <w:name w:val="4B3E187E4D25414ABF57DA88B44F52FB"/>
  </w:style>
  <w:style w:type="paragraph" w:customStyle="1" w:styleId="323F2C0D039443CE84FB3D5B3061E7EC">
    <w:name w:val="323F2C0D039443CE84FB3D5B3061E7EC"/>
  </w:style>
  <w:style w:type="paragraph" w:customStyle="1" w:styleId="0A59DECEFCDF4D04A3A33D85B6837667">
    <w:name w:val="0A59DECEFCDF4D04A3A33D85B6837667"/>
  </w:style>
  <w:style w:type="paragraph" w:customStyle="1" w:styleId="794355F7D4304B6B80BF80DED73EC179">
    <w:name w:val="794355F7D4304B6B80BF80DED73EC179"/>
  </w:style>
  <w:style w:type="paragraph" w:customStyle="1" w:styleId="E0667E265F29432D904F76E8857C5668">
    <w:name w:val="E0667E265F29432D904F76E8857C5668"/>
  </w:style>
  <w:style w:type="paragraph" w:customStyle="1" w:styleId="F3E81865FC334DB6A89E17F7A9E5A8B2">
    <w:name w:val="F3E81865FC334DB6A89E17F7A9E5A8B2"/>
  </w:style>
  <w:style w:type="paragraph" w:customStyle="1" w:styleId="07A34271E9864D579D4FE83279E3F75A">
    <w:name w:val="07A34271E9864D579D4FE83279E3F75A"/>
  </w:style>
  <w:style w:type="paragraph" w:customStyle="1" w:styleId="FEAEEF93F1194BC3A0333FC0BB3433A5">
    <w:name w:val="FEAEEF93F1194BC3A0333FC0BB3433A5"/>
  </w:style>
  <w:style w:type="paragraph" w:customStyle="1" w:styleId="25874834BD4745648641EF27022C75B6">
    <w:name w:val="25874834BD4745648641EF27022C75B6"/>
  </w:style>
  <w:style w:type="paragraph" w:customStyle="1" w:styleId="04032E1C72C7417AB120B967D3FCD285">
    <w:name w:val="04032E1C72C7417AB120B967D3FCD285"/>
  </w:style>
  <w:style w:type="paragraph" w:customStyle="1" w:styleId="901A7B8B7A624F94884E7245C9559025">
    <w:name w:val="901A7B8B7A624F94884E7245C9559025"/>
    <w:rsid w:val="0062361D"/>
  </w:style>
  <w:style w:type="paragraph" w:customStyle="1" w:styleId="1452B49EDC77470991FED3CAB85FFF0D">
    <w:name w:val="1452B49EDC77470991FED3CAB85FFF0D"/>
    <w:rsid w:val="0062361D"/>
  </w:style>
  <w:style w:type="paragraph" w:customStyle="1" w:styleId="D71196B92F854AC480E23F21F2FC4CE1">
    <w:name w:val="D71196B92F854AC480E23F21F2FC4CE1"/>
    <w:rsid w:val="007173D3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8BAE59-CE51-5347-8634-95BAD9DDC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C:\Users\Owner\Desktop\TS103456621.dotx</Template>
  <TotalTime>40</TotalTime>
  <Pages>1</Pages>
  <Words>420</Words>
  <Characters>2398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Lui</dc:creator>
  <cp:lastModifiedBy>Tiffany Lui</cp:lastModifiedBy>
  <cp:revision>8</cp:revision>
  <cp:lastPrinted>2016-06-08T05:10:00Z</cp:lastPrinted>
  <dcterms:created xsi:type="dcterms:W3CDTF">2016-06-08T05:10:00Z</dcterms:created>
  <dcterms:modified xsi:type="dcterms:W3CDTF">2017-05-22T22:06:00Z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